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8A61D" w14:textId="77777777" w:rsidR="00DC0EBA" w:rsidRDefault="007F6BA2" w:rsidP="00423342">
      <w:pPr>
        <w:jc w:val="right"/>
      </w:pPr>
      <w:bookmarkStart w:id="1" w:name="_Hlk482649799"/>
      <w:bookmarkEnd w:id="1"/>
      <w:r w:rsidRPr="00BE50E9">
        <w:rPr>
          <w:noProof/>
        </w:rPr>
        <w:drawing>
          <wp:anchor distT="0" distB="0" distL="114300" distR="114300" simplePos="0" relativeHeight="251659264" behindDoc="0" locked="0" layoutInCell="1" allowOverlap="1" wp14:anchorId="69C06EE0" wp14:editId="166A7167">
            <wp:simplePos x="0" y="0"/>
            <wp:positionH relativeFrom="column">
              <wp:posOffset>-571500</wp:posOffset>
            </wp:positionH>
            <wp:positionV relativeFrom="paragraph">
              <wp:posOffset>-388620</wp:posOffset>
            </wp:positionV>
            <wp:extent cx="2586181" cy="1066800"/>
            <wp:effectExtent l="0" t="0" r="508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8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99834" w14:textId="77777777" w:rsidR="00DC0EBA" w:rsidRDefault="00A60F72" w:rsidP="0042334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8D30B9" wp14:editId="1F92D471">
                <wp:simplePos x="0" y="0"/>
                <wp:positionH relativeFrom="column">
                  <wp:posOffset>-838200</wp:posOffset>
                </wp:positionH>
                <wp:positionV relativeFrom="page">
                  <wp:posOffset>2885440</wp:posOffset>
                </wp:positionV>
                <wp:extent cx="7153275" cy="1676400"/>
                <wp:effectExtent l="0" t="0" r="9525" b="0"/>
                <wp:wrapNone/>
                <wp:docPr id="9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1676400"/>
                        </a:xfrm>
                        <a:prstGeom prst="rect">
                          <a:avLst/>
                        </a:prstGeom>
                        <a:solidFill>
                          <a:srgbClr val="8B478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FFEF046" w14:textId="7AD1E8E3" w:rsidR="00D642C0" w:rsidRDefault="00D642C0">
                            <w:pPr>
                              <w:ind w:firstLine="720"/>
                              <w:rPr>
                                <w:rFonts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Using</w:t>
                            </w:r>
                            <w:r w:rsidRPr="00CB72C0">
                              <w:rPr>
                                <w:rFonts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B72C0">
                              <w:rPr>
                                <w:rFonts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Rapise</w:t>
                            </w:r>
                            <w:proofErr w:type="spellEnd"/>
                            <w:r w:rsidRPr="00D4361A">
                              <w:rPr>
                                <w:rFonts w:cs="Arial"/>
                                <w:b/>
                                <w:color w:val="FFFFFF"/>
                                <w:sz w:val="36"/>
                                <w:szCs w:val="36"/>
                                <w:vertAlign w:val="superscript"/>
                              </w:rPr>
                              <w:t>®®</w:t>
                            </w:r>
                          </w:p>
                          <w:p w14:paraId="1254604F" w14:textId="77777777" w:rsidR="00D642C0" w:rsidRPr="00D544DC" w:rsidRDefault="00D642C0">
                            <w:pPr>
                              <w:ind w:firstLine="720"/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544DC"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  <w:t>User Guide</w:t>
                            </w:r>
                          </w:p>
                          <w:p w14:paraId="49FF76FD" w14:textId="77777777" w:rsidR="00D642C0" w:rsidRDefault="00D642C0">
                            <w:pPr>
                              <w:ind w:firstLine="720"/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  <w:t>Inflectra</w:t>
                            </w:r>
                            <w:proofErr w:type="spellEnd"/>
                            <w:r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  <w:t xml:space="preserve"> Corporation</w:t>
                            </w:r>
                          </w:p>
                          <w:p w14:paraId="68849BE7" w14:textId="77777777" w:rsidR="00D642C0" w:rsidRDefault="00D642C0">
                            <w:pPr>
                              <w:ind w:firstLine="720"/>
                              <w:rPr>
                                <w:rFonts w:cs="Arial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25DDE82" w14:textId="77777777" w:rsidR="00D642C0" w:rsidRDefault="00D642C0">
                            <w:pPr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2286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66pt;margin-top:227.2pt;width:563.25pt;height:13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" fillcolor="#8b4789" stroked="f">
                <v:textbox inset=",18pt">
                  <w:txbxContent>
                    <w:p w14:paraId="1FFEF046" w14:textId="7AD1E8E3" w:rsidR="00D642C0" w:rsidRDefault="00D642C0">
                      <w:pPr>
                        <w:ind w:firstLine="720"/>
                        <w:rPr>
                          <w:rFonts w:cs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 w:val="36"/>
                          <w:szCs w:val="36"/>
                        </w:rPr>
                        <w:t>Using</w:t>
                      </w:r>
                      <w:r w:rsidRPr="00CB72C0">
                        <w:rPr>
                          <w:rFonts w:cs="Arial"/>
                          <w:b/>
                          <w:color w:val="FFFFFF"/>
                          <w:sz w:val="36"/>
                          <w:szCs w:val="36"/>
                        </w:rPr>
                        <w:t xml:space="preserve"> Rapise</w:t>
                      </w:r>
                      <w:r w:rsidRPr="00D4361A">
                        <w:rPr>
                          <w:rFonts w:cs="Arial"/>
                          <w:b/>
                          <w:color w:val="FFFFFF"/>
                          <w:sz w:val="36"/>
                          <w:szCs w:val="36"/>
                          <w:vertAlign w:val="superscript"/>
                        </w:rPr>
                        <w:t>®®</w:t>
                      </w:r>
                    </w:p>
                    <w:p w14:paraId="1254604F" w14:textId="77777777" w:rsidR="00D642C0" w:rsidRPr="00D544DC" w:rsidRDefault="00D642C0">
                      <w:pPr>
                        <w:ind w:firstLine="720"/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</w:pPr>
                      <w:r w:rsidRPr="00D544DC"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  <w:t>User Guide</w:t>
                      </w:r>
                    </w:p>
                    <w:p w14:paraId="49FF76FD" w14:textId="77777777" w:rsidR="00D642C0" w:rsidRDefault="00D642C0">
                      <w:pPr>
                        <w:ind w:firstLine="720"/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  <w:t>Inflectra Corporation</w:t>
                      </w:r>
                    </w:p>
                    <w:p w14:paraId="68849BE7" w14:textId="77777777" w:rsidR="00D642C0" w:rsidRDefault="00D642C0">
                      <w:pPr>
                        <w:ind w:firstLine="720"/>
                        <w:rPr>
                          <w:rFonts w:cs="Arial"/>
                          <w:color w:val="FFFFFF"/>
                          <w:sz w:val="36"/>
                          <w:szCs w:val="36"/>
                        </w:rPr>
                      </w:pPr>
                    </w:p>
                    <w:p w14:paraId="425DDE82" w14:textId="77777777" w:rsidR="00D642C0" w:rsidRDefault="00D642C0">
                      <w:pPr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8B0CB6C" w14:textId="77777777" w:rsidR="00DC0EBA" w:rsidRDefault="00DC0EBA" w:rsidP="00423342">
      <w:pPr>
        <w:jc w:val="right"/>
      </w:pPr>
    </w:p>
    <w:p w14:paraId="4178C17B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50A35DF4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2658446A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23456A21" w14:textId="77777777" w:rsidR="00DC0EBA" w:rsidRDefault="00A60F72" w:rsidP="00423342">
      <w:pPr>
        <w:jc w:val="right"/>
        <w:rPr>
          <w:rFonts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ECC578" wp14:editId="3C60854E">
                <wp:simplePos x="0" y="0"/>
                <wp:positionH relativeFrom="column">
                  <wp:posOffset>-833755</wp:posOffset>
                </wp:positionH>
                <wp:positionV relativeFrom="page">
                  <wp:posOffset>4591050</wp:posOffset>
                </wp:positionV>
                <wp:extent cx="7153275" cy="285750"/>
                <wp:effectExtent l="0" t="0" r="9525" b="0"/>
                <wp:wrapNone/>
                <wp:docPr id="9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285750"/>
                        </a:xfrm>
                        <a:prstGeom prst="rect">
                          <a:avLst/>
                        </a:prstGeom>
                        <a:solidFill>
                          <a:srgbClr val="BF6F96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F21F489" w14:textId="77777777" w:rsidR="00D642C0" w:rsidRDefault="00D642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65.65pt;margin-top:361.5pt;width:563.2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" fillcolor="#bf6f96" stroked="f">
                <v:textbox>
                  <w:txbxContent>
                    <w:p w14:paraId="4F21F489" w14:textId="77777777" w:rsidR="00D642C0" w:rsidRDefault="00D642C0"/>
                  </w:txbxContent>
                </v:textbox>
                <w10:wrap anchory="page"/>
              </v:rect>
            </w:pict>
          </mc:Fallback>
        </mc:AlternateContent>
      </w:r>
    </w:p>
    <w:p w14:paraId="390542BD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19DE22D5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79EAF481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45B302BB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7F7CA229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6B66041D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43B8CB3D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2359C2FF" w14:textId="77777777" w:rsidR="00DC0EBA" w:rsidRDefault="00DC0EBA" w:rsidP="00423342">
      <w:pPr>
        <w:jc w:val="right"/>
        <w:rPr>
          <w:rFonts w:cs="Arial"/>
          <w:b/>
          <w:sz w:val="32"/>
          <w:szCs w:val="32"/>
        </w:rPr>
      </w:pPr>
    </w:p>
    <w:p w14:paraId="50D40920" w14:textId="77777777" w:rsidR="00DC0EBA" w:rsidRDefault="00DC0EBA" w:rsidP="00423342">
      <w:pPr>
        <w:rPr>
          <w:rFonts w:cs="Arial"/>
          <w:sz w:val="28"/>
          <w:szCs w:val="28"/>
        </w:rPr>
        <w:sectPr w:rsidR="00DC0EBA" w:rsidSect="00523DA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288" w:footer="28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</w:p>
    <w:p w14:paraId="1380C872" w14:textId="59D68588" w:rsidR="00AC3F75" w:rsidRDefault="00AC3F75" w:rsidP="00AC3F75">
      <w:bookmarkStart w:id="2" w:name="_GoBack"/>
      <w:bookmarkEnd w:id="2"/>
    </w:p>
    <w:sectPr w:rsidR="00AC3F75" w:rsidSect="00AC3F75">
      <w:pgSz w:w="12240" w:h="15840"/>
      <w:pgMar w:top="1134" w:right="850" w:bottom="117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82D39" w14:textId="77777777" w:rsidR="00315646" w:rsidRDefault="00315646">
      <w:r>
        <w:separator/>
      </w:r>
    </w:p>
  </w:endnote>
  <w:endnote w:type="continuationSeparator" w:id="0">
    <w:p w14:paraId="24CA78D3" w14:textId="77777777" w:rsidR="00315646" w:rsidRDefault="0031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4398E" w14:textId="77777777" w:rsidR="00D642C0" w:rsidRDefault="00D642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A0C6B0" w14:textId="77777777" w:rsidR="00D642C0" w:rsidRDefault="00D642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B846C" w14:textId="4A967896" w:rsidR="00D642C0" w:rsidRDefault="00D642C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DEACBC" wp14:editId="3E05275D">
              <wp:simplePos x="0" y="0"/>
              <wp:positionH relativeFrom="column">
                <wp:posOffset>2976245</wp:posOffset>
              </wp:positionH>
              <wp:positionV relativeFrom="paragraph">
                <wp:posOffset>95416</wp:posOffset>
              </wp:positionV>
              <wp:extent cx="3324225" cy="161925"/>
              <wp:effectExtent l="0" t="0" r="0" b="9525"/>
              <wp:wrapNone/>
              <wp:docPr id="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079F2" w14:textId="77777777" w:rsidR="00D642C0" w:rsidRDefault="00D642C0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This document contains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Inflectra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proprietary information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234.35pt;margin-top:7.5pt;width:261.75pt;height:1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" filled="f" stroked="f">
              <v:textbox inset=",0,,0">
                <w:txbxContent>
                  <w:p w14:paraId="216079F2" w14:textId="77777777" w:rsidR="00D642C0" w:rsidRDefault="00D642C0">
                    <w:pPr>
                      <w:jc w:val="righ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This document contains Inflectra proprietary information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73888C" wp14:editId="4A97BFF1">
              <wp:simplePos x="0" y="0"/>
              <wp:positionH relativeFrom="column">
                <wp:posOffset>-800100</wp:posOffset>
              </wp:positionH>
              <wp:positionV relativeFrom="paragraph">
                <wp:posOffset>88099</wp:posOffset>
              </wp:positionV>
              <wp:extent cx="3324225" cy="161925"/>
              <wp:effectExtent l="0" t="0" r="0" b="9525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DC41B" w14:textId="76AC0DB6" w:rsidR="00D642C0" w:rsidRDefault="00D642C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© Copyright 2006-2019,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Inflectra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Corporation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9" type="#_x0000_t202" style="position:absolute;margin-left:-63pt;margin-top:6.95pt;width:261.75pt;height:1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" filled="f" stroked="f">
              <v:textbox inset=",0,,0">
                <w:txbxContent>
                  <w:p w14:paraId="78EDC41B" w14:textId="76AC0DB6" w:rsidR="00D642C0" w:rsidRDefault="00D642C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© Copyright 2006-2019, Inflectra Corporation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3E6159" wp14:editId="099CFF97">
              <wp:simplePos x="0" y="0"/>
              <wp:positionH relativeFrom="column">
                <wp:posOffset>-767080</wp:posOffset>
              </wp:positionH>
              <wp:positionV relativeFrom="paragraph">
                <wp:posOffset>-71286</wp:posOffset>
              </wp:positionV>
              <wp:extent cx="7148195" cy="457200"/>
              <wp:effectExtent l="0" t="0" r="0" b="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48195" cy="457200"/>
                      </a:xfrm>
                      <a:prstGeom prst="rect">
                        <a:avLst/>
                      </a:prstGeom>
                      <a:solidFill>
                        <a:srgbClr val="BF6F96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CA047F3" w14:textId="77777777" w:rsidR="00D642C0" w:rsidRDefault="00D642C0">
                          <w:pPr>
                            <w:jc w:val="center"/>
                            <w:rPr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4BCF">
                            <w:rPr>
                              <w:rStyle w:val="PageNumber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4BCF">
                            <w:rPr>
                              <w:rStyle w:val="PageNumber"/>
                              <w:noProof/>
                              <w:sz w:val="16"/>
                              <w:szCs w:val="16"/>
                            </w:rPr>
                            <w:t>1044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164592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30" style="position:absolute;margin-left:-60.4pt;margin-top:-5.6pt;width:562.8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" fillcolor="#bf6f96" stroked="f">
              <v:textbox inset="0,12.96pt,0,0">
                <w:txbxContent>
                  <w:p w14:paraId="2CA047F3" w14:textId="77777777" w:rsidR="00D642C0" w:rsidRDefault="00D642C0">
                    <w:pPr>
                      <w:jc w:val="center"/>
                      <w:rPr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separate"/>
                    </w:r>
                    <w:r w:rsidR="00B84BCF">
                      <w:rPr>
                        <w:rStyle w:val="PageNumber"/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separate"/>
                    </w:r>
                    <w:r w:rsidR="00B84BCF">
                      <w:rPr>
                        <w:rStyle w:val="PageNumber"/>
                        <w:noProof/>
                        <w:sz w:val="16"/>
                        <w:szCs w:val="16"/>
                      </w:rPr>
                      <w:t>1044</w: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E156E" w14:textId="175863E0" w:rsidR="00D642C0" w:rsidRDefault="00D642C0">
    <w:pPr>
      <w:pStyle w:val="Footer"/>
      <w:ind w:left="-540"/>
      <w:rPr>
        <w:rFonts w:cs="Arial"/>
        <w:b/>
      </w:rPr>
    </w:pPr>
    <w:r w:rsidRPr="00EE70F6">
      <w:rPr>
        <w:rFonts w:cs="Arial"/>
        <w:b/>
        <w:noProof/>
      </w:rPr>
      <w:drawing>
        <wp:anchor distT="0" distB="0" distL="114300" distR="114300" simplePos="0" relativeHeight="251661824" behindDoc="0" locked="0" layoutInCell="1" allowOverlap="1" wp14:anchorId="2578D00C" wp14:editId="79E11BE6">
          <wp:simplePos x="0" y="0"/>
          <wp:positionH relativeFrom="margin">
            <wp:posOffset>3467100</wp:posOffset>
          </wp:positionH>
          <wp:positionV relativeFrom="margin">
            <wp:posOffset>7730794</wp:posOffset>
          </wp:positionV>
          <wp:extent cx="2755900" cy="935355"/>
          <wp:effectExtent l="0" t="0" r="6350" b="0"/>
          <wp:wrapNone/>
          <wp:docPr id="1015" name="Picture 1015" descr="C:\subversion\projects\marketing\Logos\2017 inflectra logo large_white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ubversion\projects\marketing\Logos\2017 inflectra logo large_white backgroun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590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cs="Arial"/>
        <w:b/>
      </w:rPr>
      <w:t>DateFeb</w:t>
    </w:r>
    <w:proofErr w:type="spellEnd"/>
    <w:r>
      <w:rPr>
        <w:rFonts w:cs="Arial"/>
        <w:b/>
      </w:rPr>
      <w:t xml:space="preserve"> 24th, 2019</w:t>
    </w:r>
  </w:p>
  <w:p w14:paraId="30190423" w14:textId="77777777" w:rsidR="00D642C0" w:rsidRDefault="00D642C0">
    <w:pPr>
      <w:pStyle w:val="Footer"/>
      <w:ind w:left="-540"/>
      <w:rPr>
        <w:rFonts w:cs="Arial"/>
        <w:b/>
      </w:rPr>
    </w:pPr>
  </w:p>
  <w:p w14:paraId="4AC09120" w14:textId="77777777" w:rsidR="00D642C0" w:rsidRDefault="00D642C0">
    <w:pPr>
      <w:pStyle w:val="Footer"/>
      <w:ind w:left="-540"/>
      <w:rPr>
        <w:rFonts w:cs="Arial"/>
        <w:b/>
      </w:rPr>
    </w:pPr>
  </w:p>
  <w:p w14:paraId="588C4D5E" w14:textId="77777777" w:rsidR="00D642C0" w:rsidRDefault="00D642C0">
    <w:pPr>
      <w:pStyle w:val="Footer"/>
      <w:ind w:left="-540"/>
      <w:rPr>
        <w:rFonts w:cs="Arial"/>
        <w:b/>
      </w:rPr>
    </w:pPr>
  </w:p>
  <w:p w14:paraId="1980F9B3" w14:textId="77777777" w:rsidR="00D642C0" w:rsidRDefault="00D642C0">
    <w:pPr>
      <w:pStyle w:val="Footer"/>
      <w:ind w:left="-540"/>
      <w:rPr>
        <w:rFonts w:cs="Arial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9496C" w14:textId="77777777" w:rsidR="00315646" w:rsidRDefault="00315646">
      <w:bookmarkStart w:id="0" w:name="_Hlk482649811"/>
      <w:bookmarkEnd w:id="0"/>
      <w:r>
        <w:separator/>
      </w:r>
    </w:p>
  </w:footnote>
  <w:footnote w:type="continuationSeparator" w:id="0">
    <w:p w14:paraId="190BA645" w14:textId="77777777" w:rsidR="00315646" w:rsidRDefault="00315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1A1D6" w14:textId="77777777" w:rsidR="00D642C0" w:rsidRDefault="00D642C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8D33" w14:textId="77777777" w:rsidR="00D642C0" w:rsidRDefault="00D642C0">
    <w:pPr>
      <w:pStyle w:val="Header"/>
      <w:tabs>
        <w:tab w:val="clear" w:pos="8640"/>
        <w:tab w:val="right" w:pos="9180"/>
      </w:tabs>
      <w:ind w:right="-540"/>
      <w:jc w:val="right"/>
    </w:pPr>
  </w:p>
  <w:p w14:paraId="17EDA191" w14:textId="77777777" w:rsidR="00D642C0" w:rsidRDefault="00D642C0">
    <w:pPr>
      <w:pStyle w:val="Header"/>
      <w:tabs>
        <w:tab w:val="clear" w:pos="8640"/>
        <w:tab w:val="right" w:pos="9180"/>
      </w:tabs>
      <w:ind w:right="-540"/>
      <w:jc w:val="right"/>
    </w:pPr>
  </w:p>
  <w:p w14:paraId="125BE875" w14:textId="77777777" w:rsidR="00D642C0" w:rsidRDefault="00D642C0">
    <w:pPr>
      <w:pStyle w:val="Header"/>
      <w:tabs>
        <w:tab w:val="clear" w:pos="8640"/>
        <w:tab w:val="right" w:pos="9180"/>
      </w:tabs>
      <w:ind w:right="-54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C02B3"/>
    <w:multiLevelType w:val="multilevel"/>
    <w:tmpl w:val="984411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9"/>
    <w:multiLevelType w:val="singleLevel"/>
    <w:tmpl w:val="97B6B9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79FB5BE"/>
    <w:multiLevelType w:val="multilevel"/>
    <w:tmpl w:val="6FFEFF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E0143B"/>
    <w:multiLevelType w:val="multilevel"/>
    <w:tmpl w:val="A34E865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7043F9"/>
    <w:multiLevelType w:val="multilevel"/>
    <w:tmpl w:val="5CE889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341C87"/>
    <w:multiLevelType w:val="multilevel"/>
    <w:tmpl w:val="966065A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335573"/>
    <w:multiLevelType w:val="multilevel"/>
    <w:tmpl w:val="039E482C"/>
    <w:styleLink w:val="Bullets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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>
      <o:colormru v:ext="edit" colors="#f96611,#f7991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BA"/>
    <w:rsid w:val="00000029"/>
    <w:rsid w:val="000014A7"/>
    <w:rsid w:val="00001CC8"/>
    <w:rsid w:val="00007142"/>
    <w:rsid w:val="000078ED"/>
    <w:rsid w:val="00007912"/>
    <w:rsid w:val="00007BB4"/>
    <w:rsid w:val="000105E3"/>
    <w:rsid w:val="000220C4"/>
    <w:rsid w:val="000248B3"/>
    <w:rsid w:val="00031E35"/>
    <w:rsid w:val="00041DFD"/>
    <w:rsid w:val="00043695"/>
    <w:rsid w:val="0005246D"/>
    <w:rsid w:val="000605A5"/>
    <w:rsid w:val="00062DA2"/>
    <w:rsid w:val="00066731"/>
    <w:rsid w:val="00072ACF"/>
    <w:rsid w:val="00074C10"/>
    <w:rsid w:val="00075C5D"/>
    <w:rsid w:val="00075E88"/>
    <w:rsid w:val="00083341"/>
    <w:rsid w:val="000837F9"/>
    <w:rsid w:val="0009082D"/>
    <w:rsid w:val="00092A06"/>
    <w:rsid w:val="000A1555"/>
    <w:rsid w:val="000A2A35"/>
    <w:rsid w:val="000B3497"/>
    <w:rsid w:val="000C5195"/>
    <w:rsid w:val="000D2029"/>
    <w:rsid w:val="000D6277"/>
    <w:rsid w:val="000E1B2F"/>
    <w:rsid w:val="000F47F2"/>
    <w:rsid w:val="001033ED"/>
    <w:rsid w:val="00103C77"/>
    <w:rsid w:val="001102F1"/>
    <w:rsid w:val="00112FCC"/>
    <w:rsid w:val="00114AC2"/>
    <w:rsid w:val="00117433"/>
    <w:rsid w:val="0012175B"/>
    <w:rsid w:val="00123BDA"/>
    <w:rsid w:val="001246EB"/>
    <w:rsid w:val="00126D3E"/>
    <w:rsid w:val="0013787E"/>
    <w:rsid w:val="00140D8A"/>
    <w:rsid w:val="00151EA5"/>
    <w:rsid w:val="0015234D"/>
    <w:rsid w:val="0015249D"/>
    <w:rsid w:val="001529CC"/>
    <w:rsid w:val="00157221"/>
    <w:rsid w:val="00162CDD"/>
    <w:rsid w:val="001705DB"/>
    <w:rsid w:val="00173D26"/>
    <w:rsid w:val="00174ACF"/>
    <w:rsid w:val="00184147"/>
    <w:rsid w:val="00185499"/>
    <w:rsid w:val="001907E0"/>
    <w:rsid w:val="00191A87"/>
    <w:rsid w:val="001A0ADD"/>
    <w:rsid w:val="001B0EF3"/>
    <w:rsid w:val="001B1B47"/>
    <w:rsid w:val="001B2753"/>
    <w:rsid w:val="001B3467"/>
    <w:rsid w:val="001B38DB"/>
    <w:rsid w:val="001C4965"/>
    <w:rsid w:val="001C61D4"/>
    <w:rsid w:val="001D1BA9"/>
    <w:rsid w:val="001D4186"/>
    <w:rsid w:val="001D4C18"/>
    <w:rsid w:val="001E38C2"/>
    <w:rsid w:val="001F17C1"/>
    <w:rsid w:val="001F3B06"/>
    <w:rsid w:val="001F5F08"/>
    <w:rsid w:val="002069EE"/>
    <w:rsid w:val="00207BFC"/>
    <w:rsid w:val="00207EF3"/>
    <w:rsid w:val="0021331D"/>
    <w:rsid w:val="0021341E"/>
    <w:rsid w:val="00226E51"/>
    <w:rsid w:val="00232117"/>
    <w:rsid w:val="00233683"/>
    <w:rsid w:val="002343AD"/>
    <w:rsid w:val="00241963"/>
    <w:rsid w:val="00246431"/>
    <w:rsid w:val="002510DC"/>
    <w:rsid w:val="002548D2"/>
    <w:rsid w:val="00260DE2"/>
    <w:rsid w:val="00261E20"/>
    <w:rsid w:val="00266763"/>
    <w:rsid w:val="002670DA"/>
    <w:rsid w:val="00272575"/>
    <w:rsid w:val="0028191A"/>
    <w:rsid w:val="0028260C"/>
    <w:rsid w:val="00284FED"/>
    <w:rsid w:val="00286DF7"/>
    <w:rsid w:val="002909E3"/>
    <w:rsid w:val="00290DC2"/>
    <w:rsid w:val="0029246B"/>
    <w:rsid w:val="0029327F"/>
    <w:rsid w:val="00295AB8"/>
    <w:rsid w:val="002A0CAB"/>
    <w:rsid w:val="002A278D"/>
    <w:rsid w:val="002B3D71"/>
    <w:rsid w:val="002B3EE9"/>
    <w:rsid w:val="002B5D01"/>
    <w:rsid w:val="002B6712"/>
    <w:rsid w:val="002B6EAD"/>
    <w:rsid w:val="002C08B1"/>
    <w:rsid w:val="002C1CB3"/>
    <w:rsid w:val="002C6E21"/>
    <w:rsid w:val="002C719C"/>
    <w:rsid w:val="002C7238"/>
    <w:rsid w:val="002D14CA"/>
    <w:rsid w:val="002D2208"/>
    <w:rsid w:val="002D7C8C"/>
    <w:rsid w:val="002E6A6F"/>
    <w:rsid w:val="002E7C51"/>
    <w:rsid w:val="002F4009"/>
    <w:rsid w:val="003002A1"/>
    <w:rsid w:val="0030490F"/>
    <w:rsid w:val="00305354"/>
    <w:rsid w:val="003078E8"/>
    <w:rsid w:val="003111AC"/>
    <w:rsid w:val="00311B6A"/>
    <w:rsid w:val="00315646"/>
    <w:rsid w:val="00325680"/>
    <w:rsid w:val="00332833"/>
    <w:rsid w:val="00334B2B"/>
    <w:rsid w:val="003376FE"/>
    <w:rsid w:val="00341E58"/>
    <w:rsid w:val="00342366"/>
    <w:rsid w:val="00344DB6"/>
    <w:rsid w:val="00344E19"/>
    <w:rsid w:val="00354E62"/>
    <w:rsid w:val="00357B72"/>
    <w:rsid w:val="00364C89"/>
    <w:rsid w:val="00365F88"/>
    <w:rsid w:val="0036654E"/>
    <w:rsid w:val="00366707"/>
    <w:rsid w:val="00367E4D"/>
    <w:rsid w:val="003707D4"/>
    <w:rsid w:val="0037087C"/>
    <w:rsid w:val="0037208A"/>
    <w:rsid w:val="00376199"/>
    <w:rsid w:val="00376223"/>
    <w:rsid w:val="00381BA8"/>
    <w:rsid w:val="0038738C"/>
    <w:rsid w:val="00391661"/>
    <w:rsid w:val="003945CB"/>
    <w:rsid w:val="00396EE5"/>
    <w:rsid w:val="003A0E60"/>
    <w:rsid w:val="003A3808"/>
    <w:rsid w:val="003A5EF8"/>
    <w:rsid w:val="003B0F39"/>
    <w:rsid w:val="003B116C"/>
    <w:rsid w:val="003B16D4"/>
    <w:rsid w:val="003B2C39"/>
    <w:rsid w:val="003B407C"/>
    <w:rsid w:val="003B4E04"/>
    <w:rsid w:val="003C0D19"/>
    <w:rsid w:val="003C1CE4"/>
    <w:rsid w:val="003D1A2A"/>
    <w:rsid w:val="003D2763"/>
    <w:rsid w:val="003D3A4C"/>
    <w:rsid w:val="003D7E11"/>
    <w:rsid w:val="003E4210"/>
    <w:rsid w:val="003E6777"/>
    <w:rsid w:val="003F24DA"/>
    <w:rsid w:val="003F3D29"/>
    <w:rsid w:val="004012BE"/>
    <w:rsid w:val="00414138"/>
    <w:rsid w:val="0041475C"/>
    <w:rsid w:val="004213F6"/>
    <w:rsid w:val="00423342"/>
    <w:rsid w:val="00425213"/>
    <w:rsid w:val="0042745D"/>
    <w:rsid w:val="00442BB7"/>
    <w:rsid w:val="00446465"/>
    <w:rsid w:val="00452BE4"/>
    <w:rsid w:val="00455014"/>
    <w:rsid w:val="0046678D"/>
    <w:rsid w:val="00476971"/>
    <w:rsid w:val="004811F3"/>
    <w:rsid w:val="00492E22"/>
    <w:rsid w:val="00494723"/>
    <w:rsid w:val="00494C8F"/>
    <w:rsid w:val="0049533F"/>
    <w:rsid w:val="004962AF"/>
    <w:rsid w:val="004A224D"/>
    <w:rsid w:val="004A3CB5"/>
    <w:rsid w:val="004B1963"/>
    <w:rsid w:val="004B5B58"/>
    <w:rsid w:val="004B7685"/>
    <w:rsid w:val="004C2B77"/>
    <w:rsid w:val="004C3D5C"/>
    <w:rsid w:val="004D0FF0"/>
    <w:rsid w:val="004D1A25"/>
    <w:rsid w:val="004D285F"/>
    <w:rsid w:val="004D2970"/>
    <w:rsid w:val="004D356E"/>
    <w:rsid w:val="004E2A91"/>
    <w:rsid w:val="004E4EC8"/>
    <w:rsid w:val="004F225B"/>
    <w:rsid w:val="004F483D"/>
    <w:rsid w:val="004F4B50"/>
    <w:rsid w:val="004F54FC"/>
    <w:rsid w:val="00500382"/>
    <w:rsid w:val="00501122"/>
    <w:rsid w:val="0050380C"/>
    <w:rsid w:val="0050472B"/>
    <w:rsid w:val="00504A33"/>
    <w:rsid w:val="00507604"/>
    <w:rsid w:val="005109C9"/>
    <w:rsid w:val="00512396"/>
    <w:rsid w:val="00515EC9"/>
    <w:rsid w:val="00523DA8"/>
    <w:rsid w:val="00524D01"/>
    <w:rsid w:val="005276E8"/>
    <w:rsid w:val="0053105E"/>
    <w:rsid w:val="00531B33"/>
    <w:rsid w:val="005356CF"/>
    <w:rsid w:val="0054115B"/>
    <w:rsid w:val="005465DE"/>
    <w:rsid w:val="00550C15"/>
    <w:rsid w:val="005516C0"/>
    <w:rsid w:val="00551C14"/>
    <w:rsid w:val="00562E2F"/>
    <w:rsid w:val="00563405"/>
    <w:rsid w:val="005636D6"/>
    <w:rsid w:val="0056458C"/>
    <w:rsid w:val="0056582F"/>
    <w:rsid w:val="00565A95"/>
    <w:rsid w:val="00567319"/>
    <w:rsid w:val="005677EE"/>
    <w:rsid w:val="00577C62"/>
    <w:rsid w:val="005811A8"/>
    <w:rsid w:val="00592AB1"/>
    <w:rsid w:val="00595E8E"/>
    <w:rsid w:val="0059761E"/>
    <w:rsid w:val="005A648B"/>
    <w:rsid w:val="005B0927"/>
    <w:rsid w:val="005B39DC"/>
    <w:rsid w:val="005C1077"/>
    <w:rsid w:val="005C58C6"/>
    <w:rsid w:val="005C6115"/>
    <w:rsid w:val="005D12BC"/>
    <w:rsid w:val="005D3373"/>
    <w:rsid w:val="005D4352"/>
    <w:rsid w:val="005D5845"/>
    <w:rsid w:val="005D7372"/>
    <w:rsid w:val="005E134F"/>
    <w:rsid w:val="005E7427"/>
    <w:rsid w:val="005F2443"/>
    <w:rsid w:val="0060229C"/>
    <w:rsid w:val="00604481"/>
    <w:rsid w:val="00610895"/>
    <w:rsid w:val="006141FA"/>
    <w:rsid w:val="00615EF4"/>
    <w:rsid w:val="0062190E"/>
    <w:rsid w:val="00627D1E"/>
    <w:rsid w:val="00635B2B"/>
    <w:rsid w:val="006377C0"/>
    <w:rsid w:val="00642D74"/>
    <w:rsid w:val="00652537"/>
    <w:rsid w:val="006604ED"/>
    <w:rsid w:val="0066579A"/>
    <w:rsid w:val="006669F5"/>
    <w:rsid w:val="006673E8"/>
    <w:rsid w:val="006708D7"/>
    <w:rsid w:val="00683E50"/>
    <w:rsid w:val="006878CD"/>
    <w:rsid w:val="00694314"/>
    <w:rsid w:val="00694321"/>
    <w:rsid w:val="006A1154"/>
    <w:rsid w:val="006A40FF"/>
    <w:rsid w:val="006A58A9"/>
    <w:rsid w:val="006A5FF7"/>
    <w:rsid w:val="006A75A8"/>
    <w:rsid w:val="006B15FA"/>
    <w:rsid w:val="006B3918"/>
    <w:rsid w:val="006B428F"/>
    <w:rsid w:val="006C0F3D"/>
    <w:rsid w:val="006C38F1"/>
    <w:rsid w:val="006D7D5C"/>
    <w:rsid w:val="006E0415"/>
    <w:rsid w:val="006E0C23"/>
    <w:rsid w:val="006E22F2"/>
    <w:rsid w:val="006E2A99"/>
    <w:rsid w:val="006E5CF2"/>
    <w:rsid w:val="006F6B38"/>
    <w:rsid w:val="007012C6"/>
    <w:rsid w:val="007018EE"/>
    <w:rsid w:val="00706942"/>
    <w:rsid w:val="007077C3"/>
    <w:rsid w:val="00707F5D"/>
    <w:rsid w:val="00711E6C"/>
    <w:rsid w:val="00713613"/>
    <w:rsid w:val="00714702"/>
    <w:rsid w:val="007175C7"/>
    <w:rsid w:val="00731A33"/>
    <w:rsid w:val="00736A2A"/>
    <w:rsid w:val="00736CB1"/>
    <w:rsid w:val="00740BAF"/>
    <w:rsid w:val="00741D48"/>
    <w:rsid w:val="007450BD"/>
    <w:rsid w:val="007527D5"/>
    <w:rsid w:val="00753618"/>
    <w:rsid w:val="00754785"/>
    <w:rsid w:val="00757817"/>
    <w:rsid w:val="00757C47"/>
    <w:rsid w:val="0077543F"/>
    <w:rsid w:val="007853D1"/>
    <w:rsid w:val="007914ED"/>
    <w:rsid w:val="00793569"/>
    <w:rsid w:val="007A40A9"/>
    <w:rsid w:val="007A7B6F"/>
    <w:rsid w:val="007B1E99"/>
    <w:rsid w:val="007B363B"/>
    <w:rsid w:val="007B6EA8"/>
    <w:rsid w:val="007C02D8"/>
    <w:rsid w:val="007C4A0F"/>
    <w:rsid w:val="007D4C08"/>
    <w:rsid w:val="007D5A32"/>
    <w:rsid w:val="007D657C"/>
    <w:rsid w:val="007E466B"/>
    <w:rsid w:val="007E55B7"/>
    <w:rsid w:val="007E6A85"/>
    <w:rsid w:val="007F0633"/>
    <w:rsid w:val="007F6BA2"/>
    <w:rsid w:val="007F7257"/>
    <w:rsid w:val="008049D4"/>
    <w:rsid w:val="008068FE"/>
    <w:rsid w:val="0081256D"/>
    <w:rsid w:val="008140FC"/>
    <w:rsid w:val="00817300"/>
    <w:rsid w:val="00821196"/>
    <w:rsid w:val="00823CC6"/>
    <w:rsid w:val="008248BC"/>
    <w:rsid w:val="008334E6"/>
    <w:rsid w:val="00833766"/>
    <w:rsid w:val="00840523"/>
    <w:rsid w:val="0084163F"/>
    <w:rsid w:val="00842AEF"/>
    <w:rsid w:val="00852A8F"/>
    <w:rsid w:val="00860B91"/>
    <w:rsid w:val="00863685"/>
    <w:rsid w:val="00863C4B"/>
    <w:rsid w:val="0086406F"/>
    <w:rsid w:val="0086529C"/>
    <w:rsid w:val="00866CC3"/>
    <w:rsid w:val="008673CB"/>
    <w:rsid w:val="00867F07"/>
    <w:rsid w:val="0087038E"/>
    <w:rsid w:val="00881A77"/>
    <w:rsid w:val="00895A03"/>
    <w:rsid w:val="00895D3A"/>
    <w:rsid w:val="008966A6"/>
    <w:rsid w:val="008A1E06"/>
    <w:rsid w:val="008A474D"/>
    <w:rsid w:val="008B0F27"/>
    <w:rsid w:val="008B1EC9"/>
    <w:rsid w:val="008B322D"/>
    <w:rsid w:val="008C3032"/>
    <w:rsid w:val="008C509F"/>
    <w:rsid w:val="008C578F"/>
    <w:rsid w:val="008D4FB3"/>
    <w:rsid w:val="008D51FD"/>
    <w:rsid w:val="008D5528"/>
    <w:rsid w:val="008D5C60"/>
    <w:rsid w:val="008E2300"/>
    <w:rsid w:val="008E455B"/>
    <w:rsid w:val="008E6B73"/>
    <w:rsid w:val="008F0130"/>
    <w:rsid w:val="00900451"/>
    <w:rsid w:val="009019BF"/>
    <w:rsid w:val="00906A48"/>
    <w:rsid w:val="009101FE"/>
    <w:rsid w:val="00914AA0"/>
    <w:rsid w:val="0092054D"/>
    <w:rsid w:val="00921763"/>
    <w:rsid w:val="00921B14"/>
    <w:rsid w:val="00922310"/>
    <w:rsid w:val="009267B2"/>
    <w:rsid w:val="00934464"/>
    <w:rsid w:val="00942280"/>
    <w:rsid w:val="00946893"/>
    <w:rsid w:val="009531AF"/>
    <w:rsid w:val="0095353F"/>
    <w:rsid w:val="00956378"/>
    <w:rsid w:val="009624A2"/>
    <w:rsid w:val="00966BAF"/>
    <w:rsid w:val="009849A7"/>
    <w:rsid w:val="009902B2"/>
    <w:rsid w:val="00990F32"/>
    <w:rsid w:val="00991B61"/>
    <w:rsid w:val="0099682C"/>
    <w:rsid w:val="009A1FBC"/>
    <w:rsid w:val="009A2720"/>
    <w:rsid w:val="009A2C33"/>
    <w:rsid w:val="009B0B90"/>
    <w:rsid w:val="009B4200"/>
    <w:rsid w:val="009B72CF"/>
    <w:rsid w:val="009C3399"/>
    <w:rsid w:val="009C3748"/>
    <w:rsid w:val="009C5658"/>
    <w:rsid w:val="009D18A9"/>
    <w:rsid w:val="009D7CB4"/>
    <w:rsid w:val="009E2260"/>
    <w:rsid w:val="009E3213"/>
    <w:rsid w:val="009E5C22"/>
    <w:rsid w:val="009E5FE4"/>
    <w:rsid w:val="009F3027"/>
    <w:rsid w:val="009F4DDC"/>
    <w:rsid w:val="009F5B40"/>
    <w:rsid w:val="009F7873"/>
    <w:rsid w:val="00A02766"/>
    <w:rsid w:val="00A02C6D"/>
    <w:rsid w:val="00A04AE4"/>
    <w:rsid w:val="00A05DD5"/>
    <w:rsid w:val="00A0640D"/>
    <w:rsid w:val="00A12ACF"/>
    <w:rsid w:val="00A24EE2"/>
    <w:rsid w:val="00A26439"/>
    <w:rsid w:val="00A276A1"/>
    <w:rsid w:val="00A277A2"/>
    <w:rsid w:val="00A30197"/>
    <w:rsid w:val="00A320C4"/>
    <w:rsid w:val="00A363C5"/>
    <w:rsid w:val="00A36496"/>
    <w:rsid w:val="00A41BAF"/>
    <w:rsid w:val="00A44527"/>
    <w:rsid w:val="00A55F9C"/>
    <w:rsid w:val="00A56628"/>
    <w:rsid w:val="00A60F72"/>
    <w:rsid w:val="00A617AD"/>
    <w:rsid w:val="00A64183"/>
    <w:rsid w:val="00A66FCE"/>
    <w:rsid w:val="00A729B7"/>
    <w:rsid w:val="00A80B46"/>
    <w:rsid w:val="00A83BB8"/>
    <w:rsid w:val="00A92BF0"/>
    <w:rsid w:val="00A92DB0"/>
    <w:rsid w:val="00AA2586"/>
    <w:rsid w:val="00AA4138"/>
    <w:rsid w:val="00AA7301"/>
    <w:rsid w:val="00AA7771"/>
    <w:rsid w:val="00AB34EB"/>
    <w:rsid w:val="00AC0FE1"/>
    <w:rsid w:val="00AC17BF"/>
    <w:rsid w:val="00AC3F75"/>
    <w:rsid w:val="00AC4BCF"/>
    <w:rsid w:val="00AC559D"/>
    <w:rsid w:val="00AD3133"/>
    <w:rsid w:val="00AD6761"/>
    <w:rsid w:val="00AE3328"/>
    <w:rsid w:val="00AE5998"/>
    <w:rsid w:val="00AE6106"/>
    <w:rsid w:val="00AF04F1"/>
    <w:rsid w:val="00AF1437"/>
    <w:rsid w:val="00AF5698"/>
    <w:rsid w:val="00B10E20"/>
    <w:rsid w:val="00B129C5"/>
    <w:rsid w:val="00B12CF5"/>
    <w:rsid w:val="00B1392F"/>
    <w:rsid w:val="00B1580C"/>
    <w:rsid w:val="00B174BE"/>
    <w:rsid w:val="00B2749E"/>
    <w:rsid w:val="00B310CC"/>
    <w:rsid w:val="00B32A21"/>
    <w:rsid w:val="00B40273"/>
    <w:rsid w:val="00B40E8B"/>
    <w:rsid w:val="00B5098B"/>
    <w:rsid w:val="00B51B05"/>
    <w:rsid w:val="00B57191"/>
    <w:rsid w:val="00B65BCA"/>
    <w:rsid w:val="00B672EA"/>
    <w:rsid w:val="00B70162"/>
    <w:rsid w:val="00B7152E"/>
    <w:rsid w:val="00B75F60"/>
    <w:rsid w:val="00B762EA"/>
    <w:rsid w:val="00B80BD3"/>
    <w:rsid w:val="00B84BCF"/>
    <w:rsid w:val="00B95B2E"/>
    <w:rsid w:val="00B9761B"/>
    <w:rsid w:val="00BA135D"/>
    <w:rsid w:val="00BA7899"/>
    <w:rsid w:val="00BB0171"/>
    <w:rsid w:val="00BB624B"/>
    <w:rsid w:val="00BD25E6"/>
    <w:rsid w:val="00BD35BF"/>
    <w:rsid w:val="00BE019E"/>
    <w:rsid w:val="00BE4A01"/>
    <w:rsid w:val="00BE7E71"/>
    <w:rsid w:val="00BF17FA"/>
    <w:rsid w:val="00BF1B9F"/>
    <w:rsid w:val="00BF6DAD"/>
    <w:rsid w:val="00C008E4"/>
    <w:rsid w:val="00C02405"/>
    <w:rsid w:val="00C0712E"/>
    <w:rsid w:val="00C13A42"/>
    <w:rsid w:val="00C15039"/>
    <w:rsid w:val="00C17BAB"/>
    <w:rsid w:val="00C17F40"/>
    <w:rsid w:val="00C23464"/>
    <w:rsid w:val="00C23A23"/>
    <w:rsid w:val="00C30C83"/>
    <w:rsid w:val="00C3613A"/>
    <w:rsid w:val="00C36C08"/>
    <w:rsid w:val="00C4726C"/>
    <w:rsid w:val="00C52907"/>
    <w:rsid w:val="00C52F87"/>
    <w:rsid w:val="00C550CD"/>
    <w:rsid w:val="00C60F80"/>
    <w:rsid w:val="00C61A96"/>
    <w:rsid w:val="00C63FF2"/>
    <w:rsid w:val="00C66299"/>
    <w:rsid w:val="00C700CF"/>
    <w:rsid w:val="00C728EC"/>
    <w:rsid w:val="00C75F2F"/>
    <w:rsid w:val="00C84F58"/>
    <w:rsid w:val="00C91D0D"/>
    <w:rsid w:val="00CA4C81"/>
    <w:rsid w:val="00CA5DE9"/>
    <w:rsid w:val="00CB72C0"/>
    <w:rsid w:val="00CC491E"/>
    <w:rsid w:val="00CD1E30"/>
    <w:rsid w:val="00CD4A2C"/>
    <w:rsid w:val="00CE1DB9"/>
    <w:rsid w:val="00CE3BE6"/>
    <w:rsid w:val="00CE4660"/>
    <w:rsid w:val="00CE702C"/>
    <w:rsid w:val="00CF30EE"/>
    <w:rsid w:val="00D06F30"/>
    <w:rsid w:val="00D07762"/>
    <w:rsid w:val="00D125B2"/>
    <w:rsid w:val="00D125BB"/>
    <w:rsid w:val="00D12EBA"/>
    <w:rsid w:val="00D13928"/>
    <w:rsid w:val="00D205C4"/>
    <w:rsid w:val="00D2203F"/>
    <w:rsid w:val="00D252F9"/>
    <w:rsid w:val="00D2659D"/>
    <w:rsid w:val="00D267F2"/>
    <w:rsid w:val="00D26BB7"/>
    <w:rsid w:val="00D41416"/>
    <w:rsid w:val="00D41FA6"/>
    <w:rsid w:val="00D420AD"/>
    <w:rsid w:val="00D4361A"/>
    <w:rsid w:val="00D443F0"/>
    <w:rsid w:val="00D5232C"/>
    <w:rsid w:val="00D544DC"/>
    <w:rsid w:val="00D564C8"/>
    <w:rsid w:val="00D642C0"/>
    <w:rsid w:val="00D66C6D"/>
    <w:rsid w:val="00D671F0"/>
    <w:rsid w:val="00D72C43"/>
    <w:rsid w:val="00D83F28"/>
    <w:rsid w:val="00D84DA2"/>
    <w:rsid w:val="00D852B9"/>
    <w:rsid w:val="00D87180"/>
    <w:rsid w:val="00D93E97"/>
    <w:rsid w:val="00DA51CA"/>
    <w:rsid w:val="00DB16E0"/>
    <w:rsid w:val="00DB289F"/>
    <w:rsid w:val="00DB3384"/>
    <w:rsid w:val="00DB4C15"/>
    <w:rsid w:val="00DB624C"/>
    <w:rsid w:val="00DC0EBA"/>
    <w:rsid w:val="00DC6A7B"/>
    <w:rsid w:val="00DD43E2"/>
    <w:rsid w:val="00DD7641"/>
    <w:rsid w:val="00DE067D"/>
    <w:rsid w:val="00DE60BB"/>
    <w:rsid w:val="00DE7330"/>
    <w:rsid w:val="00DF0A68"/>
    <w:rsid w:val="00DF173E"/>
    <w:rsid w:val="00DF55BA"/>
    <w:rsid w:val="00E135A5"/>
    <w:rsid w:val="00E16A31"/>
    <w:rsid w:val="00E23497"/>
    <w:rsid w:val="00E2490D"/>
    <w:rsid w:val="00E2691D"/>
    <w:rsid w:val="00E32209"/>
    <w:rsid w:val="00E36E4A"/>
    <w:rsid w:val="00E37014"/>
    <w:rsid w:val="00E41C50"/>
    <w:rsid w:val="00E45208"/>
    <w:rsid w:val="00E47CC8"/>
    <w:rsid w:val="00E57A6D"/>
    <w:rsid w:val="00E6635D"/>
    <w:rsid w:val="00E77913"/>
    <w:rsid w:val="00E77C04"/>
    <w:rsid w:val="00E846F1"/>
    <w:rsid w:val="00E85540"/>
    <w:rsid w:val="00E860E6"/>
    <w:rsid w:val="00E86E34"/>
    <w:rsid w:val="00E961E4"/>
    <w:rsid w:val="00E977A8"/>
    <w:rsid w:val="00EA1E87"/>
    <w:rsid w:val="00EB212D"/>
    <w:rsid w:val="00EB4BB3"/>
    <w:rsid w:val="00EC4ED3"/>
    <w:rsid w:val="00EC61BB"/>
    <w:rsid w:val="00ED3227"/>
    <w:rsid w:val="00ED75D3"/>
    <w:rsid w:val="00EE1216"/>
    <w:rsid w:val="00EE1722"/>
    <w:rsid w:val="00EE4B56"/>
    <w:rsid w:val="00EE571B"/>
    <w:rsid w:val="00EE5B16"/>
    <w:rsid w:val="00EE69CA"/>
    <w:rsid w:val="00EE6D5C"/>
    <w:rsid w:val="00EF0DCC"/>
    <w:rsid w:val="00F01E94"/>
    <w:rsid w:val="00F03FCE"/>
    <w:rsid w:val="00F07B01"/>
    <w:rsid w:val="00F12A20"/>
    <w:rsid w:val="00F14DCE"/>
    <w:rsid w:val="00F16A86"/>
    <w:rsid w:val="00F17EC7"/>
    <w:rsid w:val="00F2065C"/>
    <w:rsid w:val="00F215F6"/>
    <w:rsid w:val="00F22334"/>
    <w:rsid w:val="00F26E6F"/>
    <w:rsid w:val="00F3465F"/>
    <w:rsid w:val="00F34D78"/>
    <w:rsid w:val="00F40CB0"/>
    <w:rsid w:val="00F40F89"/>
    <w:rsid w:val="00F42EB2"/>
    <w:rsid w:val="00F438F3"/>
    <w:rsid w:val="00F43E82"/>
    <w:rsid w:val="00F5778B"/>
    <w:rsid w:val="00F6591A"/>
    <w:rsid w:val="00F677E3"/>
    <w:rsid w:val="00F71161"/>
    <w:rsid w:val="00F721F9"/>
    <w:rsid w:val="00F73DE9"/>
    <w:rsid w:val="00F75EB1"/>
    <w:rsid w:val="00F81A23"/>
    <w:rsid w:val="00F81F5C"/>
    <w:rsid w:val="00F855D7"/>
    <w:rsid w:val="00F86619"/>
    <w:rsid w:val="00F8694B"/>
    <w:rsid w:val="00F8729E"/>
    <w:rsid w:val="00F91EC2"/>
    <w:rsid w:val="00F934BB"/>
    <w:rsid w:val="00F9368E"/>
    <w:rsid w:val="00F936BB"/>
    <w:rsid w:val="00F95CF8"/>
    <w:rsid w:val="00F972D4"/>
    <w:rsid w:val="00FA2F77"/>
    <w:rsid w:val="00FA6BEC"/>
    <w:rsid w:val="00FB1B98"/>
    <w:rsid w:val="00FB6BE3"/>
    <w:rsid w:val="00FC264D"/>
    <w:rsid w:val="00FC43D3"/>
    <w:rsid w:val="00FC4DA6"/>
    <w:rsid w:val="00FC6154"/>
    <w:rsid w:val="00FD26F7"/>
    <w:rsid w:val="00FD2B12"/>
    <w:rsid w:val="00FD2CED"/>
    <w:rsid w:val="00FE1E19"/>
    <w:rsid w:val="00FE5AD1"/>
    <w:rsid w:val="00FF7299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6611,#f79910"/>
    </o:shapedefaults>
    <o:shapelayout v:ext="edit">
      <o:idmap v:ext="edit" data="1"/>
    </o:shapelayout>
  </w:shapeDefaults>
  <w:decimalSymbol w:val=","/>
  <w:listSeparator w:val=";"/>
  <w14:docId w14:val="30782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Date" w:qFormat="1"/>
    <w:lsdException w:name="Block Text" w:uiPriority="9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No List" w:uiPriority="99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260DE2"/>
    <w:pPr>
      <w:spacing w:after="120" w:line="264" w:lineRule="auto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DC0EBA"/>
    <w:pPr>
      <w:keepNext/>
      <w:spacing w:before="240" w:after="60"/>
      <w:outlineLvl w:val="0"/>
    </w:pPr>
    <w:rPr>
      <w:rFonts w:cs="Arial"/>
      <w:b/>
      <w:bCs/>
      <w:kern w:val="32"/>
      <w:sz w:val="28"/>
    </w:rPr>
  </w:style>
  <w:style w:type="paragraph" w:styleId="Heading2">
    <w:name w:val="heading 2"/>
    <w:basedOn w:val="Normal"/>
    <w:next w:val="Normal"/>
    <w:link w:val="Heading2Char"/>
    <w:qFormat/>
    <w:rsid w:val="00DC0EBA"/>
    <w:pPr>
      <w:keepNext/>
      <w:spacing w:before="240" w:after="60"/>
      <w:outlineLvl w:val="1"/>
    </w:pPr>
    <w:rPr>
      <w:rFonts w:cs="Arial"/>
      <w:bCs/>
      <w:i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DC0EBA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2B3EE9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70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70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0E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C0EBA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DC0EBA"/>
    <w:pPr>
      <w:pBdr>
        <w:bottom w:val="single" w:sz="8" w:space="1" w:color="auto"/>
      </w:pBdr>
      <w:spacing w:before="240" w:after="60"/>
      <w:outlineLvl w:val="0"/>
    </w:pPr>
    <w:rPr>
      <w:rFonts w:cs="Arial"/>
      <w:b/>
      <w:bCs/>
      <w:kern w:val="28"/>
      <w:szCs w:val="32"/>
    </w:rPr>
  </w:style>
  <w:style w:type="character" w:customStyle="1" w:styleId="Heading2Char">
    <w:name w:val="Heading 2 Char"/>
    <w:link w:val="Heading2"/>
    <w:rsid w:val="00DC0EBA"/>
    <w:rPr>
      <w:rFonts w:ascii="Arial" w:hAnsi="Arial" w:cs="Arial"/>
      <w:bCs/>
      <w:i/>
      <w:iCs/>
      <w:sz w:val="24"/>
      <w:lang w:val="en-US" w:eastAsia="en-US" w:bidi="ar-SA"/>
    </w:rPr>
  </w:style>
  <w:style w:type="character" w:styleId="Hyperlink">
    <w:name w:val="Hyperlink"/>
    <w:uiPriority w:val="99"/>
    <w:rsid w:val="00DC0EB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C0EBA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C0EBA"/>
    <w:pPr>
      <w:ind w:left="200"/>
    </w:pPr>
  </w:style>
  <w:style w:type="numbering" w:customStyle="1" w:styleId="Bullets">
    <w:name w:val="Bullets"/>
    <w:basedOn w:val="NoList"/>
    <w:rsid w:val="00DC0EBA"/>
    <w:pPr>
      <w:numPr>
        <w:numId w:val="2"/>
      </w:numPr>
    </w:pPr>
  </w:style>
  <w:style w:type="character" w:styleId="PageNumber">
    <w:name w:val="page number"/>
    <w:basedOn w:val="DefaultParagraphFont"/>
    <w:rsid w:val="00DC0EBA"/>
  </w:style>
  <w:style w:type="paragraph" w:styleId="DocumentMap">
    <w:name w:val="Document Map"/>
    <w:basedOn w:val="Normal"/>
    <w:link w:val="DocumentMapChar"/>
    <w:rsid w:val="00DC0EBA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C0EBA"/>
    <w:pPr>
      <w:spacing w:after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DC0EBA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DC0EBA"/>
    <w:rPr>
      <w:rFonts w:ascii="Courier New" w:hAnsi="Courier New" w:cs="Courier New"/>
      <w:lang w:val="en-US" w:eastAsia="en-US" w:bidi="ar-SA"/>
    </w:rPr>
  </w:style>
  <w:style w:type="paragraph" w:customStyle="1" w:styleId="Code">
    <w:name w:val="Code"/>
    <w:basedOn w:val="Normal"/>
    <w:link w:val="CodeChar"/>
    <w:rsid w:val="002B6712"/>
    <w:pPr>
      <w:pBdr>
        <w:left w:val="thinThickSmallGap" w:sz="24" w:space="4" w:color="F79910"/>
      </w:pBdr>
      <w:spacing w:after="0"/>
      <w:ind w:left="144"/>
    </w:pPr>
    <w:rPr>
      <w:rFonts w:ascii="Courier New" w:hAnsi="Courier New"/>
      <w:noProof/>
      <w:sz w:val="16"/>
    </w:rPr>
  </w:style>
  <w:style w:type="paragraph" w:customStyle="1" w:styleId="StyleJustified">
    <w:name w:val="Style Justified"/>
    <w:basedOn w:val="Normal"/>
    <w:rsid w:val="00F8729E"/>
  </w:style>
  <w:style w:type="paragraph" w:styleId="FootnoteText">
    <w:name w:val="footnote text"/>
    <w:basedOn w:val="Normal"/>
    <w:rsid w:val="0041475C"/>
  </w:style>
  <w:style w:type="character" w:styleId="FootnoteReference">
    <w:name w:val="footnote reference"/>
    <w:rsid w:val="0041475C"/>
    <w:rPr>
      <w:vertAlign w:val="superscript"/>
    </w:rPr>
  </w:style>
  <w:style w:type="character" w:customStyle="1" w:styleId="CodeChar">
    <w:name w:val="Code Char"/>
    <w:link w:val="Code"/>
    <w:rsid w:val="007450BD"/>
    <w:rPr>
      <w:rFonts w:ascii="Courier New" w:hAnsi="Courier New"/>
      <w:noProof/>
      <w:sz w:val="16"/>
      <w:lang w:val="en-US" w:eastAsia="en-US" w:bidi="ar-SA"/>
    </w:rPr>
  </w:style>
  <w:style w:type="paragraph" w:styleId="NormalWeb">
    <w:name w:val="Normal (Web)"/>
    <w:basedOn w:val="Normal"/>
    <w:uiPriority w:val="99"/>
    <w:rsid w:val="00174ACF"/>
    <w:rPr>
      <w:rFonts w:ascii="Times New Roman" w:hAnsi="Times New Roman"/>
      <w:sz w:val="24"/>
      <w:szCs w:val="24"/>
    </w:rPr>
  </w:style>
  <w:style w:type="paragraph" w:customStyle="1" w:styleId="a">
    <w:name w:val="Абзац списка"/>
    <w:basedOn w:val="Normal"/>
    <w:qFormat/>
    <w:rsid w:val="00174A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AF5698"/>
    <w:rPr>
      <w:color w:val="800080"/>
      <w:u w:val="single"/>
    </w:rPr>
  </w:style>
  <w:style w:type="character" w:styleId="CommentReference">
    <w:name w:val="annotation reference"/>
    <w:rsid w:val="008B0F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0F27"/>
  </w:style>
  <w:style w:type="paragraph" w:styleId="CommentSubject">
    <w:name w:val="annotation subject"/>
    <w:basedOn w:val="CommentText"/>
    <w:next w:val="CommentText"/>
    <w:link w:val="CommentSubjectChar"/>
    <w:rsid w:val="008B0F27"/>
    <w:rPr>
      <w:b/>
      <w:bCs/>
    </w:rPr>
  </w:style>
  <w:style w:type="paragraph" w:styleId="BalloonText">
    <w:name w:val="Balloon Text"/>
    <w:basedOn w:val="Normal"/>
    <w:link w:val="BalloonTextChar"/>
    <w:rsid w:val="008B0F27"/>
    <w:rPr>
      <w:rFonts w:ascii="Tahoma" w:hAnsi="Tahoma" w:cs="Tahoma"/>
      <w:sz w:val="16"/>
      <w:szCs w:val="16"/>
    </w:rPr>
  </w:style>
  <w:style w:type="character" w:customStyle="1" w:styleId="CharChar2">
    <w:name w:val="Char Char2"/>
    <w:rsid w:val="009E5C22"/>
    <w:rPr>
      <w:rFonts w:ascii="Arial" w:hAnsi="Arial" w:cs="Arial"/>
      <w:bCs/>
      <w:i/>
      <w:iCs/>
      <w:sz w:val="24"/>
      <w:lang w:val="en-US" w:eastAsia="en-US" w:bidi="ar-SA"/>
    </w:rPr>
  </w:style>
  <w:style w:type="paragraph" w:styleId="ListBullet">
    <w:name w:val="List Bullet"/>
    <w:basedOn w:val="Normal"/>
    <w:rsid w:val="009E5C22"/>
    <w:pPr>
      <w:numPr>
        <w:numId w:val="1"/>
      </w:numPr>
    </w:pPr>
  </w:style>
  <w:style w:type="paragraph" w:customStyle="1" w:styleId="AppendixHeading">
    <w:name w:val="Appendix Heading"/>
    <w:basedOn w:val="Normal"/>
    <w:qFormat/>
    <w:rsid w:val="00F6591A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2510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C3D5C"/>
    <w:rPr>
      <w:rFonts w:ascii="Arial" w:hAnsi="Arial" w:cs="Arial"/>
      <w:b/>
      <w:bCs/>
    </w:rPr>
  </w:style>
  <w:style w:type="table" w:customStyle="1" w:styleId="DataGrid">
    <w:name w:val="Data Grid"/>
    <w:rsid w:val="00031E35"/>
    <w:pPr>
      <w:spacing w:before="40" w:after="40"/>
      <w:ind w:left="144" w:right="144"/>
    </w:pPr>
    <w:rPr>
      <w:rFonts w:ascii="Arial" w:hAnsi="Arial" w:cs="Arial"/>
      <w:color w:val="000000"/>
    </w:rPr>
    <w:tblPr>
      <w:tblInd w:w="15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4" w:space="0" w:color="999999"/>
        <w:insideV w:val="single" w:sz="4" w:space="0" w:color="999999"/>
      </w:tblBorders>
      <w:shd w:val="clear" w:color="auto" w:fill="FFFFFF"/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7087C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708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708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37087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7087C"/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37087C"/>
  </w:style>
  <w:style w:type="paragraph" w:customStyle="1" w:styleId="Compact">
    <w:name w:val="Compact"/>
    <w:basedOn w:val="BodyText"/>
    <w:qFormat/>
    <w:rsid w:val="0037087C"/>
    <w:pPr>
      <w:spacing w:before="36" w:after="36"/>
    </w:pPr>
  </w:style>
  <w:style w:type="paragraph" w:styleId="Subtitle">
    <w:name w:val="Subtitle"/>
    <w:basedOn w:val="Title"/>
    <w:next w:val="BodyText"/>
    <w:link w:val="SubtitleChar"/>
    <w:qFormat/>
    <w:rsid w:val="0037087C"/>
    <w:pPr>
      <w:keepNext/>
      <w:keepLines/>
      <w:spacing w:after="240"/>
      <w:jc w:val="center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7087C"/>
    <w:rPr>
      <w:rFonts w:ascii="Arial" w:hAnsi="Arial" w:cs="Arial"/>
      <w:b/>
      <w:bCs/>
      <w:kern w:val="28"/>
      <w:sz w:val="30"/>
      <w:szCs w:val="30"/>
    </w:rPr>
  </w:style>
  <w:style w:type="paragraph" w:customStyle="1" w:styleId="Author">
    <w:name w:val="Author"/>
    <w:next w:val="BodyText"/>
    <w:qFormat/>
    <w:rsid w:val="0037087C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paragraph" w:styleId="Date">
    <w:name w:val="Date"/>
    <w:next w:val="BodyText"/>
    <w:link w:val="DateChar"/>
    <w:qFormat/>
    <w:rsid w:val="0037087C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DateChar">
    <w:name w:val="Date Char"/>
    <w:basedOn w:val="DefaultParagraphFont"/>
    <w:link w:val="Date"/>
    <w:rsid w:val="0037087C"/>
    <w:rPr>
      <w:rFonts w:asciiTheme="minorHAnsi" w:eastAsiaTheme="minorHAnsi" w:hAnsiTheme="minorHAnsi" w:cstheme="minorBidi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37087C"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37087C"/>
  </w:style>
  <w:style w:type="paragraph" w:styleId="BlockText">
    <w:name w:val="Block Text"/>
    <w:basedOn w:val="BodyText"/>
    <w:next w:val="BodyText"/>
    <w:uiPriority w:val="9"/>
    <w:unhideWhenUsed/>
    <w:qFormat/>
    <w:rsid w:val="0037087C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customStyle="1" w:styleId="DefinitionTerm">
    <w:name w:val="Definition Term"/>
    <w:basedOn w:val="Normal"/>
    <w:next w:val="Definition"/>
    <w:rsid w:val="0037087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7087C"/>
  </w:style>
  <w:style w:type="paragraph" w:styleId="Caption">
    <w:name w:val="caption"/>
    <w:basedOn w:val="Normal"/>
    <w:link w:val="CaptionChar"/>
    <w:rsid w:val="0037087C"/>
    <w:rPr>
      <w:i/>
    </w:rPr>
  </w:style>
  <w:style w:type="paragraph" w:customStyle="1" w:styleId="TableCaption">
    <w:name w:val="Table Caption"/>
    <w:basedOn w:val="Caption"/>
    <w:rsid w:val="0037087C"/>
    <w:pPr>
      <w:keepNext/>
    </w:pPr>
  </w:style>
  <w:style w:type="paragraph" w:customStyle="1" w:styleId="ImageCaption">
    <w:name w:val="Image Caption"/>
    <w:basedOn w:val="Caption"/>
    <w:rsid w:val="0037087C"/>
  </w:style>
  <w:style w:type="paragraph" w:customStyle="1" w:styleId="Figure">
    <w:name w:val="Figure"/>
    <w:basedOn w:val="Normal"/>
    <w:rsid w:val="0037087C"/>
  </w:style>
  <w:style w:type="paragraph" w:customStyle="1" w:styleId="FigurewithCaption">
    <w:name w:val="Figure with Caption"/>
    <w:basedOn w:val="Figure"/>
    <w:rsid w:val="0037087C"/>
    <w:pPr>
      <w:keepNext/>
    </w:pPr>
  </w:style>
  <w:style w:type="character" w:customStyle="1" w:styleId="CaptionChar">
    <w:name w:val="Caption Char"/>
    <w:basedOn w:val="DefaultParagraphFont"/>
    <w:link w:val="Caption"/>
    <w:rsid w:val="0037087C"/>
    <w:rPr>
      <w:rFonts w:ascii="Arial" w:hAnsi="Arial"/>
      <w:i/>
    </w:rPr>
  </w:style>
  <w:style w:type="character" w:customStyle="1" w:styleId="VerbatimChar">
    <w:name w:val="Verbatim Char"/>
    <w:basedOn w:val="CaptionChar"/>
    <w:link w:val="SourceCode"/>
    <w:rsid w:val="0037087C"/>
    <w:rPr>
      <w:rFonts w:ascii="Consolas" w:hAnsi="Consolas"/>
      <w:i/>
      <w:sz w:val="22"/>
    </w:rPr>
  </w:style>
  <w:style w:type="character" w:customStyle="1" w:styleId="BalloonTextChar">
    <w:name w:val="Balloon Text Char"/>
    <w:basedOn w:val="DefaultParagraphFont"/>
    <w:link w:val="BalloonText"/>
    <w:rsid w:val="0037087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37087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7087C"/>
    <w:rPr>
      <w:rFonts w:ascii="Arial" w:hAnsi="Arial"/>
      <w:b/>
      <w:bCs/>
    </w:rPr>
  </w:style>
  <w:style w:type="character" w:customStyle="1" w:styleId="DocumentMapChar">
    <w:name w:val="Document Map Char"/>
    <w:basedOn w:val="DefaultParagraphFont"/>
    <w:link w:val="DocumentMap"/>
    <w:rsid w:val="0037087C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37087C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37087C"/>
    <w:rPr>
      <w:rFonts w:ascii="Arial" w:hAnsi="Arial"/>
    </w:rPr>
  </w:style>
  <w:style w:type="paragraph" w:customStyle="1" w:styleId="SourceCode">
    <w:name w:val="Source Code"/>
    <w:basedOn w:val="Normal"/>
    <w:link w:val="VerbatimChar"/>
    <w:rsid w:val="0037087C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37087C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37087C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37087C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37087C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37087C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37087C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37087C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37087C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sid w:val="0037087C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37087C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37087C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37087C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37087C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37087C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37087C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37087C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sid w:val="0037087C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37087C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37087C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37087C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37087C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37087C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37087C"/>
    <w:rPr>
      <w:rFonts w:ascii="Consolas" w:hAnsi="Consolas"/>
      <w:i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087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087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7087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7087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7087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7087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7087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Date" w:qFormat="1"/>
    <w:lsdException w:name="Block Text" w:uiPriority="9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No List" w:uiPriority="99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260DE2"/>
    <w:pPr>
      <w:spacing w:after="120" w:line="264" w:lineRule="auto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DC0EBA"/>
    <w:pPr>
      <w:keepNext/>
      <w:spacing w:before="240" w:after="60"/>
      <w:outlineLvl w:val="0"/>
    </w:pPr>
    <w:rPr>
      <w:rFonts w:cs="Arial"/>
      <w:b/>
      <w:bCs/>
      <w:kern w:val="32"/>
      <w:sz w:val="28"/>
    </w:rPr>
  </w:style>
  <w:style w:type="paragraph" w:styleId="Heading2">
    <w:name w:val="heading 2"/>
    <w:basedOn w:val="Normal"/>
    <w:next w:val="Normal"/>
    <w:link w:val="Heading2Char"/>
    <w:qFormat/>
    <w:rsid w:val="00DC0EBA"/>
    <w:pPr>
      <w:keepNext/>
      <w:spacing w:before="240" w:after="60"/>
      <w:outlineLvl w:val="1"/>
    </w:pPr>
    <w:rPr>
      <w:rFonts w:cs="Arial"/>
      <w:bCs/>
      <w:i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DC0EBA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2B3EE9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70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70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0E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C0EBA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DC0EBA"/>
    <w:pPr>
      <w:pBdr>
        <w:bottom w:val="single" w:sz="8" w:space="1" w:color="auto"/>
      </w:pBdr>
      <w:spacing w:before="240" w:after="60"/>
      <w:outlineLvl w:val="0"/>
    </w:pPr>
    <w:rPr>
      <w:rFonts w:cs="Arial"/>
      <w:b/>
      <w:bCs/>
      <w:kern w:val="28"/>
      <w:szCs w:val="32"/>
    </w:rPr>
  </w:style>
  <w:style w:type="character" w:customStyle="1" w:styleId="Heading2Char">
    <w:name w:val="Heading 2 Char"/>
    <w:link w:val="Heading2"/>
    <w:rsid w:val="00DC0EBA"/>
    <w:rPr>
      <w:rFonts w:ascii="Arial" w:hAnsi="Arial" w:cs="Arial"/>
      <w:bCs/>
      <w:i/>
      <w:iCs/>
      <w:sz w:val="24"/>
      <w:lang w:val="en-US" w:eastAsia="en-US" w:bidi="ar-SA"/>
    </w:rPr>
  </w:style>
  <w:style w:type="character" w:styleId="Hyperlink">
    <w:name w:val="Hyperlink"/>
    <w:uiPriority w:val="99"/>
    <w:rsid w:val="00DC0EB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C0EBA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C0EBA"/>
    <w:pPr>
      <w:ind w:left="200"/>
    </w:pPr>
  </w:style>
  <w:style w:type="numbering" w:customStyle="1" w:styleId="Bullets">
    <w:name w:val="Bullets"/>
    <w:basedOn w:val="NoList"/>
    <w:rsid w:val="00DC0EBA"/>
    <w:pPr>
      <w:numPr>
        <w:numId w:val="2"/>
      </w:numPr>
    </w:pPr>
  </w:style>
  <w:style w:type="character" w:styleId="PageNumber">
    <w:name w:val="page number"/>
    <w:basedOn w:val="DefaultParagraphFont"/>
    <w:rsid w:val="00DC0EBA"/>
  </w:style>
  <w:style w:type="paragraph" w:styleId="DocumentMap">
    <w:name w:val="Document Map"/>
    <w:basedOn w:val="Normal"/>
    <w:link w:val="DocumentMapChar"/>
    <w:rsid w:val="00DC0EBA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C0EBA"/>
    <w:pPr>
      <w:spacing w:after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DC0EBA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DC0EBA"/>
    <w:rPr>
      <w:rFonts w:ascii="Courier New" w:hAnsi="Courier New" w:cs="Courier New"/>
      <w:lang w:val="en-US" w:eastAsia="en-US" w:bidi="ar-SA"/>
    </w:rPr>
  </w:style>
  <w:style w:type="paragraph" w:customStyle="1" w:styleId="Code">
    <w:name w:val="Code"/>
    <w:basedOn w:val="Normal"/>
    <w:link w:val="CodeChar"/>
    <w:rsid w:val="002B6712"/>
    <w:pPr>
      <w:pBdr>
        <w:left w:val="thinThickSmallGap" w:sz="24" w:space="4" w:color="F79910"/>
      </w:pBdr>
      <w:spacing w:after="0"/>
      <w:ind w:left="144"/>
    </w:pPr>
    <w:rPr>
      <w:rFonts w:ascii="Courier New" w:hAnsi="Courier New"/>
      <w:noProof/>
      <w:sz w:val="16"/>
    </w:rPr>
  </w:style>
  <w:style w:type="paragraph" w:customStyle="1" w:styleId="StyleJustified">
    <w:name w:val="Style Justified"/>
    <w:basedOn w:val="Normal"/>
    <w:rsid w:val="00F8729E"/>
  </w:style>
  <w:style w:type="paragraph" w:styleId="FootnoteText">
    <w:name w:val="footnote text"/>
    <w:basedOn w:val="Normal"/>
    <w:rsid w:val="0041475C"/>
  </w:style>
  <w:style w:type="character" w:styleId="FootnoteReference">
    <w:name w:val="footnote reference"/>
    <w:rsid w:val="0041475C"/>
    <w:rPr>
      <w:vertAlign w:val="superscript"/>
    </w:rPr>
  </w:style>
  <w:style w:type="character" w:customStyle="1" w:styleId="CodeChar">
    <w:name w:val="Code Char"/>
    <w:link w:val="Code"/>
    <w:rsid w:val="007450BD"/>
    <w:rPr>
      <w:rFonts w:ascii="Courier New" w:hAnsi="Courier New"/>
      <w:noProof/>
      <w:sz w:val="16"/>
      <w:lang w:val="en-US" w:eastAsia="en-US" w:bidi="ar-SA"/>
    </w:rPr>
  </w:style>
  <w:style w:type="paragraph" w:styleId="NormalWeb">
    <w:name w:val="Normal (Web)"/>
    <w:basedOn w:val="Normal"/>
    <w:uiPriority w:val="99"/>
    <w:rsid w:val="00174ACF"/>
    <w:rPr>
      <w:rFonts w:ascii="Times New Roman" w:hAnsi="Times New Roman"/>
      <w:sz w:val="24"/>
      <w:szCs w:val="24"/>
    </w:rPr>
  </w:style>
  <w:style w:type="paragraph" w:customStyle="1" w:styleId="a">
    <w:name w:val="Абзац списка"/>
    <w:basedOn w:val="Normal"/>
    <w:qFormat/>
    <w:rsid w:val="00174A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AF5698"/>
    <w:rPr>
      <w:color w:val="800080"/>
      <w:u w:val="single"/>
    </w:rPr>
  </w:style>
  <w:style w:type="character" w:styleId="CommentReference">
    <w:name w:val="annotation reference"/>
    <w:rsid w:val="008B0F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0F27"/>
  </w:style>
  <w:style w:type="paragraph" w:styleId="CommentSubject">
    <w:name w:val="annotation subject"/>
    <w:basedOn w:val="CommentText"/>
    <w:next w:val="CommentText"/>
    <w:link w:val="CommentSubjectChar"/>
    <w:rsid w:val="008B0F27"/>
    <w:rPr>
      <w:b/>
      <w:bCs/>
    </w:rPr>
  </w:style>
  <w:style w:type="paragraph" w:styleId="BalloonText">
    <w:name w:val="Balloon Text"/>
    <w:basedOn w:val="Normal"/>
    <w:link w:val="BalloonTextChar"/>
    <w:rsid w:val="008B0F27"/>
    <w:rPr>
      <w:rFonts w:ascii="Tahoma" w:hAnsi="Tahoma" w:cs="Tahoma"/>
      <w:sz w:val="16"/>
      <w:szCs w:val="16"/>
    </w:rPr>
  </w:style>
  <w:style w:type="character" w:customStyle="1" w:styleId="CharChar2">
    <w:name w:val="Char Char2"/>
    <w:rsid w:val="009E5C22"/>
    <w:rPr>
      <w:rFonts w:ascii="Arial" w:hAnsi="Arial" w:cs="Arial"/>
      <w:bCs/>
      <w:i/>
      <w:iCs/>
      <w:sz w:val="24"/>
      <w:lang w:val="en-US" w:eastAsia="en-US" w:bidi="ar-SA"/>
    </w:rPr>
  </w:style>
  <w:style w:type="paragraph" w:styleId="ListBullet">
    <w:name w:val="List Bullet"/>
    <w:basedOn w:val="Normal"/>
    <w:rsid w:val="009E5C22"/>
    <w:pPr>
      <w:numPr>
        <w:numId w:val="1"/>
      </w:numPr>
    </w:pPr>
  </w:style>
  <w:style w:type="paragraph" w:customStyle="1" w:styleId="AppendixHeading">
    <w:name w:val="Appendix Heading"/>
    <w:basedOn w:val="Normal"/>
    <w:qFormat/>
    <w:rsid w:val="00F6591A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2510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C3D5C"/>
    <w:rPr>
      <w:rFonts w:ascii="Arial" w:hAnsi="Arial" w:cs="Arial"/>
      <w:b/>
      <w:bCs/>
    </w:rPr>
  </w:style>
  <w:style w:type="table" w:customStyle="1" w:styleId="DataGrid">
    <w:name w:val="Data Grid"/>
    <w:rsid w:val="00031E35"/>
    <w:pPr>
      <w:spacing w:before="40" w:after="40"/>
      <w:ind w:left="144" w:right="144"/>
    </w:pPr>
    <w:rPr>
      <w:rFonts w:ascii="Arial" w:hAnsi="Arial" w:cs="Arial"/>
      <w:color w:val="000000"/>
    </w:rPr>
    <w:tblPr>
      <w:tblInd w:w="15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4" w:space="0" w:color="999999"/>
        <w:insideV w:val="single" w:sz="4" w:space="0" w:color="999999"/>
      </w:tblBorders>
      <w:shd w:val="clear" w:color="auto" w:fill="FFFFFF"/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7087C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708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708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37087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7087C"/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37087C"/>
  </w:style>
  <w:style w:type="paragraph" w:customStyle="1" w:styleId="Compact">
    <w:name w:val="Compact"/>
    <w:basedOn w:val="BodyText"/>
    <w:qFormat/>
    <w:rsid w:val="0037087C"/>
    <w:pPr>
      <w:spacing w:before="36" w:after="36"/>
    </w:pPr>
  </w:style>
  <w:style w:type="paragraph" w:styleId="Subtitle">
    <w:name w:val="Subtitle"/>
    <w:basedOn w:val="Title"/>
    <w:next w:val="BodyText"/>
    <w:link w:val="SubtitleChar"/>
    <w:qFormat/>
    <w:rsid w:val="0037087C"/>
    <w:pPr>
      <w:keepNext/>
      <w:keepLines/>
      <w:spacing w:after="240"/>
      <w:jc w:val="center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7087C"/>
    <w:rPr>
      <w:rFonts w:ascii="Arial" w:hAnsi="Arial" w:cs="Arial"/>
      <w:b/>
      <w:bCs/>
      <w:kern w:val="28"/>
      <w:sz w:val="30"/>
      <w:szCs w:val="30"/>
    </w:rPr>
  </w:style>
  <w:style w:type="paragraph" w:customStyle="1" w:styleId="Author">
    <w:name w:val="Author"/>
    <w:next w:val="BodyText"/>
    <w:qFormat/>
    <w:rsid w:val="0037087C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paragraph" w:styleId="Date">
    <w:name w:val="Date"/>
    <w:next w:val="BodyText"/>
    <w:link w:val="DateChar"/>
    <w:qFormat/>
    <w:rsid w:val="0037087C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DateChar">
    <w:name w:val="Date Char"/>
    <w:basedOn w:val="DefaultParagraphFont"/>
    <w:link w:val="Date"/>
    <w:rsid w:val="0037087C"/>
    <w:rPr>
      <w:rFonts w:asciiTheme="minorHAnsi" w:eastAsiaTheme="minorHAnsi" w:hAnsiTheme="minorHAnsi" w:cstheme="minorBidi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37087C"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37087C"/>
  </w:style>
  <w:style w:type="paragraph" w:styleId="BlockText">
    <w:name w:val="Block Text"/>
    <w:basedOn w:val="BodyText"/>
    <w:next w:val="BodyText"/>
    <w:uiPriority w:val="9"/>
    <w:unhideWhenUsed/>
    <w:qFormat/>
    <w:rsid w:val="0037087C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customStyle="1" w:styleId="DefinitionTerm">
    <w:name w:val="Definition Term"/>
    <w:basedOn w:val="Normal"/>
    <w:next w:val="Definition"/>
    <w:rsid w:val="0037087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7087C"/>
  </w:style>
  <w:style w:type="paragraph" w:styleId="Caption">
    <w:name w:val="caption"/>
    <w:basedOn w:val="Normal"/>
    <w:link w:val="CaptionChar"/>
    <w:rsid w:val="0037087C"/>
    <w:rPr>
      <w:i/>
    </w:rPr>
  </w:style>
  <w:style w:type="paragraph" w:customStyle="1" w:styleId="TableCaption">
    <w:name w:val="Table Caption"/>
    <w:basedOn w:val="Caption"/>
    <w:rsid w:val="0037087C"/>
    <w:pPr>
      <w:keepNext/>
    </w:pPr>
  </w:style>
  <w:style w:type="paragraph" w:customStyle="1" w:styleId="ImageCaption">
    <w:name w:val="Image Caption"/>
    <w:basedOn w:val="Caption"/>
    <w:rsid w:val="0037087C"/>
  </w:style>
  <w:style w:type="paragraph" w:customStyle="1" w:styleId="Figure">
    <w:name w:val="Figure"/>
    <w:basedOn w:val="Normal"/>
    <w:rsid w:val="0037087C"/>
  </w:style>
  <w:style w:type="paragraph" w:customStyle="1" w:styleId="FigurewithCaption">
    <w:name w:val="Figure with Caption"/>
    <w:basedOn w:val="Figure"/>
    <w:rsid w:val="0037087C"/>
    <w:pPr>
      <w:keepNext/>
    </w:pPr>
  </w:style>
  <w:style w:type="character" w:customStyle="1" w:styleId="CaptionChar">
    <w:name w:val="Caption Char"/>
    <w:basedOn w:val="DefaultParagraphFont"/>
    <w:link w:val="Caption"/>
    <w:rsid w:val="0037087C"/>
    <w:rPr>
      <w:rFonts w:ascii="Arial" w:hAnsi="Arial"/>
      <w:i/>
    </w:rPr>
  </w:style>
  <w:style w:type="character" w:customStyle="1" w:styleId="VerbatimChar">
    <w:name w:val="Verbatim Char"/>
    <w:basedOn w:val="CaptionChar"/>
    <w:link w:val="SourceCode"/>
    <w:rsid w:val="0037087C"/>
    <w:rPr>
      <w:rFonts w:ascii="Consolas" w:hAnsi="Consolas"/>
      <w:i/>
      <w:sz w:val="22"/>
    </w:rPr>
  </w:style>
  <w:style w:type="character" w:customStyle="1" w:styleId="BalloonTextChar">
    <w:name w:val="Balloon Text Char"/>
    <w:basedOn w:val="DefaultParagraphFont"/>
    <w:link w:val="BalloonText"/>
    <w:rsid w:val="0037087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37087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7087C"/>
    <w:rPr>
      <w:rFonts w:ascii="Arial" w:hAnsi="Arial"/>
      <w:b/>
      <w:bCs/>
    </w:rPr>
  </w:style>
  <w:style w:type="character" w:customStyle="1" w:styleId="DocumentMapChar">
    <w:name w:val="Document Map Char"/>
    <w:basedOn w:val="DefaultParagraphFont"/>
    <w:link w:val="DocumentMap"/>
    <w:rsid w:val="0037087C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37087C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37087C"/>
    <w:rPr>
      <w:rFonts w:ascii="Arial" w:hAnsi="Arial"/>
    </w:rPr>
  </w:style>
  <w:style w:type="paragraph" w:customStyle="1" w:styleId="SourceCode">
    <w:name w:val="Source Code"/>
    <w:basedOn w:val="Normal"/>
    <w:link w:val="VerbatimChar"/>
    <w:rsid w:val="0037087C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37087C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37087C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37087C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37087C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37087C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37087C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37087C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37087C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37087C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sid w:val="0037087C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37087C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37087C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37087C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37087C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37087C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37087C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37087C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sid w:val="0037087C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37087C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37087C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37087C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37087C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37087C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37087C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37087C"/>
    <w:rPr>
      <w:rFonts w:ascii="Consolas" w:hAnsi="Consolas"/>
      <w:i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087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087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7087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7087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7087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7087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7087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98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95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183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5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965">
              <w:marLeft w:val="1623"/>
              <w:marRight w:val="0"/>
              <w:marTop w:val="0"/>
              <w:marBottom w:val="52"/>
              <w:divBdr>
                <w:top w:val="none" w:sz="0" w:space="0" w:color="auto"/>
                <w:left w:val="single" w:sz="4" w:space="3" w:color="DEDED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version\Projects\Inflectra\Trunk\Templates%20and%20Forms\Inflectra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4B80F-BAA7-484B-9CC3-CF234592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Inflectra Document Template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Rapise with SpiraTest</vt:lpstr>
    </vt:vector>
  </TitlesOfParts>
  <Company>Inflectra Corporation</Company>
  <LinksUpToDate>false</LinksUpToDate>
  <CharactersWithSpaces>19</CharactersWithSpaces>
  <SharedDoc>false</SharedDoc>
  <HLinks>
    <vt:vector size="102" baseType="variant">
      <vt:variant>
        <vt:i4>720943</vt:i4>
      </vt:variant>
      <vt:variant>
        <vt:i4>93</vt:i4>
      </vt:variant>
      <vt:variant>
        <vt:i4>0</vt:i4>
      </vt:variant>
      <vt:variant>
        <vt:i4>5</vt:i4>
      </vt:variant>
      <vt:variant>
        <vt:lpwstr>mailto:support@inflectra.com</vt:lpwstr>
      </vt:variant>
      <vt:variant>
        <vt:lpwstr/>
      </vt:variant>
      <vt:variant>
        <vt:i4>851985</vt:i4>
      </vt:variant>
      <vt:variant>
        <vt:i4>90</vt:i4>
      </vt:variant>
      <vt:variant>
        <vt:i4>0</vt:i4>
      </vt:variant>
      <vt:variant>
        <vt:i4>5</vt:i4>
      </vt:variant>
      <vt:variant>
        <vt:lpwstr>http://myserver/</vt:lpwstr>
      </vt:variant>
      <vt:variant>
        <vt:lpwstr/>
      </vt:variant>
      <vt:variant>
        <vt:i4>8126577</vt:i4>
      </vt:variant>
      <vt:variant>
        <vt:i4>87</vt:i4>
      </vt:variant>
      <vt:variant>
        <vt:i4>0</vt:i4>
      </vt:variant>
      <vt:variant>
        <vt:i4>5</vt:i4>
      </vt:variant>
      <vt:variant>
        <vt:lpwstr>http://myserver/FitNesse.UserGuide.TwoMinuteExample</vt:lpwstr>
      </vt:variant>
      <vt:variant>
        <vt:lpwstr/>
      </vt:variant>
      <vt:variant>
        <vt:i4>6029328</vt:i4>
      </vt:variant>
      <vt:variant>
        <vt:i4>84</vt:i4>
      </vt:variant>
      <vt:variant>
        <vt:i4>0</vt:i4>
      </vt:variant>
      <vt:variant>
        <vt:i4>5</vt:i4>
      </vt:variant>
      <vt:variant>
        <vt:lpwstr>http://fitnesse.org/</vt:lpwstr>
      </vt:variant>
      <vt:variant>
        <vt:lpwstr/>
      </vt:variant>
      <vt:variant>
        <vt:i4>5898331</vt:i4>
      </vt:variant>
      <vt:variant>
        <vt:i4>75</vt:i4>
      </vt:variant>
      <vt:variant>
        <vt:i4>0</vt:i4>
      </vt:variant>
      <vt:variant>
        <vt:i4>5</vt:i4>
      </vt:variant>
      <vt:variant>
        <vt:lpwstr>http://inflectra.com/</vt:lpwstr>
      </vt:variant>
      <vt:variant>
        <vt:lpwstr/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_Toc289861026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_Toc289861025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_Toc289861024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_Toc289861023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_Toc289861022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_Toc289861021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_Toc289861020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_Toc289861019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_Toc289861018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_Toc289861017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_Toc289861016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_Toc289861015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Rapise with SpiraTest</dc:title>
  <dc:subject>Quality Assurance</dc:subject>
  <dc:creator>Adam Sandman</dc:creator>
  <cp:lastModifiedBy>Alexey</cp:lastModifiedBy>
  <cp:revision>2</cp:revision>
  <cp:lastPrinted>2019-02-24T20:44:00Z</cp:lastPrinted>
  <dcterms:created xsi:type="dcterms:W3CDTF">2019-02-25T08:01:00Z</dcterms:created>
  <dcterms:modified xsi:type="dcterms:W3CDTF">2019-02-25T08:01:00Z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TC100435441033</vt:lpwstr>
  </property>
</Properties>
</file>